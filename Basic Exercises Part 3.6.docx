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5B08" w14:textId="35702FD8" w:rsidR="009E1926" w:rsidRDefault="003169D9" w:rsidP="00C44534">
      <w:pPr>
        <w:pStyle w:val="Heading1"/>
      </w:pPr>
      <w:r>
        <w:t>Basic</w:t>
      </w:r>
      <w:r w:rsidR="007D0EBD">
        <w:t xml:space="preserve"> </w:t>
      </w:r>
      <w:r>
        <w:t>Exercises</w:t>
      </w:r>
      <w:r w:rsidR="007D0EBD">
        <w:t xml:space="preserve"> </w:t>
      </w:r>
      <w:r>
        <w:t>Part</w:t>
      </w:r>
      <w:r w:rsidR="007D0EBD">
        <w:t xml:space="preserve"> </w:t>
      </w:r>
      <w:r>
        <w:t>3</w:t>
      </w:r>
      <w:r w:rsidR="00E5678A">
        <w:t>.6</w:t>
      </w:r>
      <w:r w:rsidR="007E3621">
        <w:t>.</w:t>
      </w:r>
      <w:r w:rsidR="007D0EBD">
        <w:t xml:space="preserve"> </w:t>
      </w:r>
      <w:proofErr w:type="spellStart"/>
      <w:r w:rsidR="009D3EB4">
        <w:t>UI</w:t>
      </w:r>
      <w:r w:rsidR="00755ADF">
        <w:t>Page</w:t>
      </w:r>
      <w:r w:rsidR="005563BE">
        <w:t>View</w:t>
      </w:r>
      <w:r w:rsidR="00755ADF">
        <w:t>Controller</w:t>
      </w:r>
      <w:proofErr w:type="spellEnd"/>
    </w:p>
    <w:p w14:paraId="42E2134C" w14:textId="1E013C43" w:rsidR="00A12A0C" w:rsidRDefault="003169D9" w:rsidP="003C61FA">
      <w:pPr>
        <w:pStyle w:val="Heading2"/>
        <w:jc w:val="center"/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</w:pPr>
      <w:bookmarkStart w:id="0" w:name="OLE_LINK16"/>
      <w:bookmarkStart w:id="1" w:name="OLE_LINK17"/>
      <w:proofErr w:type="spellStart"/>
      <w:r w:rsidRPr="009E1926">
        <w:rPr>
          <w:rFonts w:ascii="Arial" w:hAnsi="Arial" w:cs="Arial"/>
          <w:sz w:val="36"/>
          <w:szCs w:val="36"/>
        </w:rPr>
        <w:t>UI</w:t>
      </w:r>
      <w:r w:rsidR="00755ADF">
        <w:rPr>
          <w:rFonts w:ascii="Arial" w:hAnsi="Arial" w:cs="Arial"/>
          <w:sz w:val="36"/>
          <w:szCs w:val="36"/>
        </w:rPr>
        <w:t>PageViewController</w:t>
      </w:r>
      <w:proofErr w:type="spellEnd"/>
    </w:p>
    <w:p w14:paraId="17A0E262" w14:textId="77777777" w:rsidR="00A12A0C" w:rsidRDefault="00A12A0C" w:rsidP="003C61FA">
      <w:pPr>
        <w:pStyle w:val="ListBullet"/>
        <w:numPr>
          <w:ilvl w:val="0"/>
          <w:numId w:val="0"/>
        </w:numPr>
      </w:pPr>
    </w:p>
    <w:p w14:paraId="1219901D" w14:textId="18A8CA8A" w:rsidR="00A12A0C" w:rsidRPr="00755ADF" w:rsidRDefault="009D3EB4" w:rsidP="00A12A0C">
      <w:pPr>
        <w:pStyle w:val="ListBullet"/>
        <w:rPr>
          <w:rFonts w:ascii="Arial" w:hAnsi="Arial" w:cs="Arial"/>
          <w:sz w:val="22"/>
          <w:szCs w:val="22"/>
        </w:rPr>
      </w:pPr>
      <w:r w:rsidRPr="004B7758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="00A12A0C" w:rsidRPr="00D35A55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UI</w:t>
      </w:r>
      <w:r w:rsidR="00755AD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PageViewController</w:t>
      </w:r>
      <w:proofErr w:type="spellEnd"/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A12A0C" w:rsidRPr="004B7758">
        <w:rPr>
          <w:rFonts w:ascii="Arial" w:hAnsi="Arial" w:cs="Arial"/>
          <w:sz w:val="22"/>
          <w:szCs w:val="22"/>
          <w:shd w:val="clear" w:color="auto" w:fill="FFFFFF"/>
        </w:rPr>
        <w:t>class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container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view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controller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that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manages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navigation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between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pages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of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content,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where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each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page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managed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by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child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view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55ADF">
        <w:rPr>
          <w:rFonts w:ascii="Arial" w:hAnsi="Arial" w:cs="Arial"/>
          <w:sz w:val="22"/>
          <w:szCs w:val="22"/>
          <w:shd w:val="clear" w:color="auto" w:fill="FFFFFF"/>
        </w:rPr>
        <w:t>controller</w:t>
      </w:r>
      <w:r w:rsidR="00BB7ABB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61D958D2" w14:textId="332B3BEF" w:rsidR="00755ADF" w:rsidRDefault="00755ADF" w:rsidP="00755ADF">
      <w:pPr>
        <w:pStyle w:val="ListBullet"/>
        <w:rPr>
          <w:rFonts w:ascii="Arial" w:hAnsi="Arial" w:cs="Arial"/>
          <w:sz w:val="22"/>
          <w:szCs w:val="22"/>
          <w:shd w:val="clear" w:color="auto" w:fill="FFFFFF"/>
        </w:rPr>
      </w:pPr>
      <w:r w:rsidRPr="00755ADF">
        <w:rPr>
          <w:rFonts w:ascii="Arial" w:hAnsi="Arial" w:cs="Arial"/>
          <w:sz w:val="22"/>
          <w:szCs w:val="22"/>
          <w:shd w:val="clear" w:color="auto" w:fill="FFFFFF"/>
        </w:rPr>
        <w:t>Page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view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controller–navigation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can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be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controlled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programmatically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by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your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app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or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directly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by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user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using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gestures.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When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navigating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from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page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page,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page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view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controller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uses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transition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that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specify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animate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55ADF">
        <w:rPr>
          <w:rFonts w:ascii="Arial" w:hAnsi="Arial" w:cs="Arial"/>
          <w:sz w:val="22"/>
          <w:szCs w:val="22"/>
          <w:shd w:val="clear" w:color="auto" w:fill="FFFFFF"/>
        </w:rPr>
        <w:t>change.</w:t>
      </w:r>
    </w:p>
    <w:p w14:paraId="1512AB0C" w14:textId="4C6C5AAA" w:rsidR="00755ADF" w:rsidRDefault="00755ADF" w:rsidP="00755ADF">
      <w:pPr>
        <w:pStyle w:val="ListBullet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screen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navigation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controlled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by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user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gestures.</w:t>
      </w:r>
    </w:p>
    <w:p w14:paraId="6C56CA22" w14:textId="0AFB2B95" w:rsidR="00755ADF" w:rsidRPr="00755ADF" w:rsidRDefault="00755ADF" w:rsidP="00755ADF">
      <w:pPr>
        <w:pStyle w:val="ListBullet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Once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D35A55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UI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PageViewController</w:t>
      </w:r>
      <w:proofErr w:type="spellEnd"/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interface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defined,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can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add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shd w:val="clear" w:color="auto" w:fill="FFFFFF"/>
        </w:rPr>
        <w:t>ViewController</w:t>
      </w:r>
      <w:proofErr w:type="spellEnd"/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for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page</w:t>
      </w:r>
      <w:r w:rsidR="007D0EBD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content.</w:t>
      </w:r>
    </w:p>
    <w:p w14:paraId="2BC914E5" w14:textId="77777777" w:rsidR="00755ADF" w:rsidRPr="004B7758" w:rsidRDefault="00755ADF" w:rsidP="007D0EBD">
      <w:pPr>
        <w:pStyle w:val="ListBullet"/>
        <w:numPr>
          <w:ilvl w:val="0"/>
          <w:numId w:val="0"/>
        </w:numPr>
        <w:ind w:left="432"/>
        <w:rPr>
          <w:rFonts w:ascii="Arial" w:hAnsi="Arial" w:cs="Arial"/>
          <w:sz w:val="22"/>
          <w:szCs w:val="22"/>
        </w:rPr>
      </w:pPr>
    </w:p>
    <w:p w14:paraId="62ED133F" w14:textId="3C47CD5E" w:rsidR="00BB7ABB" w:rsidRPr="00C44534" w:rsidRDefault="00BB7ABB" w:rsidP="00BB7ABB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.1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Apple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documentation</w:t>
      </w:r>
    </w:p>
    <w:p w14:paraId="4BB51AB4" w14:textId="798658E8" w:rsidR="00BB7ABB" w:rsidRDefault="00BB7ABB" w:rsidP="00BB7ABB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For</w:t>
      </w:r>
      <w:r w:rsidR="007D0EB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information</w:t>
      </w:r>
      <w:r w:rsidR="007D0EB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about</w:t>
      </w:r>
      <w:r w:rsidR="007D0EB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basic</w:t>
      </w:r>
      <w:r w:rsidR="007D0EB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behaviors,</w:t>
      </w:r>
      <w:r w:rsidR="007D0EB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visit:</w:t>
      </w:r>
      <w:r w:rsidR="007D0EBD">
        <w:rPr>
          <w:rFonts w:ascii="Arial" w:hAnsi="Arial" w:cs="Arial"/>
          <w:color w:val="14171A"/>
          <w:sz w:val="22"/>
          <w:szCs w:val="22"/>
        </w:rPr>
        <w:t xml:space="preserve"> </w:t>
      </w:r>
    </w:p>
    <w:p w14:paraId="43E90154" w14:textId="22D6F14D" w:rsidR="00755ADF" w:rsidRDefault="00755ADF" w:rsidP="00BB7ABB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755ADF">
        <w:rPr>
          <w:rFonts w:ascii="Arial" w:hAnsi="Arial" w:cs="Arial"/>
          <w:color w:val="14171A"/>
          <w:sz w:val="22"/>
          <w:szCs w:val="22"/>
        </w:rPr>
        <w:t>https://developer.apple.com/documentation/uikit/uipageviewcontroller</w:t>
      </w:r>
    </w:p>
    <w:p w14:paraId="479679CB" w14:textId="31624303" w:rsidR="00A12A0C" w:rsidRPr="00C44534" w:rsidRDefault="00A45937" w:rsidP="002E0153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2E0153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BB7ABB">
        <w:rPr>
          <w:rStyle w:val="Strong"/>
          <w:rFonts w:ascii="Consolas" w:hAnsi="Consolas" w:cs="Consolas"/>
          <w:color w:val="282828"/>
          <w:sz w:val="24"/>
        </w:rPr>
        <w:t>2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Create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a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new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project</w:t>
      </w:r>
    </w:p>
    <w:p w14:paraId="7A2037D3" w14:textId="025EB1F8" w:rsidR="00A12A0C" w:rsidRDefault="00AC2C94" w:rsidP="00AC2C94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Create</w:t>
      </w:r>
      <w:r w:rsidR="007D0EB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</w:t>
      </w:r>
      <w:r w:rsidR="007D0EB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basic</w:t>
      </w:r>
      <w:r w:rsidR="007D0EB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Single</w:t>
      </w:r>
      <w:r w:rsidR="007D0EB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View</w:t>
      </w:r>
      <w:r w:rsidR="004B7758">
        <w:rPr>
          <w:rFonts w:ascii="Arial" w:hAnsi="Arial" w:cs="Arial"/>
          <w:color w:val="14171A"/>
          <w:sz w:val="22"/>
          <w:szCs w:val="22"/>
        </w:rPr>
        <w:t>.</w:t>
      </w:r>
      <w:bookmarkEnd w:id="0"/>
      <w:bookmarkEnd w:id="1"/>
    </w:p>
    <w:p w14:paraId="0EDCA724" w14:textId="59482137" w:rsidR="00755ADF" w:rsidRPr="00C44534" w:rsidRDefault="00755ADF" w:rsidP="00755ADF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3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Setup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the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proofErr w:type="spellStart"/>
      <w:r>
        <w:rPr>
          <w:rStyle w:val="Strong"/>
          <w:rFonts w:ascii="Consolas" w:hAnsi="Consolas" w:cs="Consolas"/>
          <w:color w:val="282828"/>
          <w:sz w:val="24"/>
        </w:rPr>
        <w:t>PageViewController</w:t>
      </w:r>
      <w:proofErr w:type="spellEnd"/>
    </w:p>
    <w:p w14:paraId="603BBAD6" w14:textId="649E5154" w:rsidR="00781FC5" w:rsidRDefault="00755ADF" w:rsidP="00781FC5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>
        <w:rPr>
          <w:rFonts w:ascii="Arial" w:hAnsi="Arial" w:cs="Arial"/>
          <w:color w:val="14171A"/>
        </w:rPr>
        <w:t>Select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the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default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 w:rsidRPr="00D35A55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UI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ViewController.swift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file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and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inherit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 w:rsidRPr="00D35A55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UI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PageViewController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instead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of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 w:rsidRPr="00D35A55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UI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ViewController</w:t>
      </w:r>
      <w:proofErr w:type="spellEnd"/>
      <w:r>
        <w:rPr>
          <w:rFonts w:ascii="Arial" w:hAnsi="Arial" w:cs="Arial"/>
          <w:color w:val="14171A"/>
        </w:rPr>
        <w:t>.</w:t>
      </w:r>
    </w:p>
    <w:p w14:paraId="2BD6BA68" w14:textId="77777777" w:rsidR="00781FC5" w:rsidRDefault="00781FC5" w:rsidP="00781FC5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79499746" w14:textId="7285A69C" w:rsidR="00755ADF" w:rsidRPr="00720F16" w:rsidRDefault="00755ADF" w:rsidP="00755ADF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class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" w:eastAsiaTheme="minorHAnsi" w:hAnsi="Menlo" w:cs="Menlo"/>
          <w:color w:val="0F68A0"/>
          <w:sz w:val="22"/>
          <w:szCs w:val="22"/>
          <w:lang w:eastAsia="ja-JP"/>
        </w:rPr>
        <w:t>V</w:t>
      </w:r>
      <w:r w:rsidRPr="00720F16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iew</w:t>
      </w:r>
      <w:r>
        <w:rPr>
          <w:rFonts w:ascii="Menlo" w:eastAsiaTheme="minorHAnsi" w:hAnsi="Menlo" w:cs="Menlo"/>
          <w:color w:val="0F68A0"/>
          <w:sz w:val="22"/>
          <w:szCs w:val="22"/>
          <w:lang w:eastAsia="ja-JP"/>
        </w:rPr>
        <w:t>Controller</w:t>
      </w:r>
      <w:proofErr w:type="spellEnd"/>
      <w:r w:rsidR="00D90989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:</w:t>
      </w:r>
      <w:r w:rsidR="007D0EBD">
        <w:rPr>
          <w:rFonts w:ascii="Menlo" w:eastAsiaTheme="minorHAnsi" w:hAnsi="Menlo" w:cs="Menlo"/>
          <w:color w:val="0F68A0"/>
          <w:sz w:val="22"/>
          <w:szCs w:val="22"/>
          <w:lang w:eastAsia="ja-JP"/>
        </w:rPr>
        <w:t xml:space="preserve"> </w:t>
      </w:r>
      <w:proofErr w:type="spellStart"/>
      <w:r w:rsidR="007D0EBD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UIPageViewController</w:t>
      </w:r>
      <w:proofErr w:type="spellEnd"/>
      <w:r w:rsidR="007D0EBD">
        <w:rPr>
          <w:rFonts w:ascii="Menlo" w:eastAsiaTheme="minorHAnsi" w:hAnsi="Menlo" w:cs="Menlo"/>
          <w:color w:val="0F68A0"/>
          <w:sz w:val="22"/>
          <w:szCs w:val="22"/>
          <w:lang w:eastAsia="ja-JP"/>
        </w:rPr>
        <w:t xml:space="preserve">, </w:t>
      </w:r>
      <w:proofErr w:type="spellStart"/>
      <w:proofErr w:type="gramStart"/>
      <w:r>
        <w:rPr>
          <w:rFonts w:ascii="Menlo" w:eastAsiaTheme="minorHAnsi" w:hAnsi="Menlo" w:cs="Menlo"/>
          <w:color w:val="0F68A0"/>
          <w:sz w:val="22"/>
          <w:szCs w:val="22"/>
          <w:lang w:eastAsia="ja-JP"/>
        </w:rPr>
        <w:t>UIPageV</w:t>
      </w:r>
      <w:r w:rsidRPr="00720F16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iew</w:t>
      </w:r>
      <w:r>
        <w:rPr>
          <w:rFonts w:ascii="Menlo" w:eastAsiaTheme="minorHAnsi" w:hAnsi="Menlo" w:cs="Menlo"/>
          <w:color w:val="0F68A0"/>
          <w:sz w:val="22"/>
          <w:szCs w:val="22"/>
          <w:lang w:eastAsia="ja-JP"/>
        </w:rPr>
        <w:t>ControlleDataSource</w:t>
      </w:r>
      <w:proofErr w:type="spellEnd"/>
      <w:r w:rsidRPr="00720F1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  <w:proofErr w:type="gramEnd"/>
    </w:p>
    <w:p w14:paraId="5D52A84B" w14:textId="470F3171" w:rsidR="00755ADF" w:rsidRDefault="00755ADF" w:rsidP="00AC2C94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2CE8A0FB" w14:textId="046CC473" w:rsidR="00755ADF" w:rsidRDefault="00781FC5" w:rsidP="00AC2C94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</w:rPr>
        <w:t>Create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new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Swift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file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named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PageContentViewController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for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PageViewController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content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by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selecting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file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menu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and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inherit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UIViewController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class.</w:t>
      </w:r>
    </w:p>
    <w:p w14:paraId="556DDC51" w14:textId="2A261A6B" w:rsidR="00781FC5" w:rsidRPr="00C44534" w:rsidRDefault="00781FC5" w:rsidP="00781FC5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lastRenderedPageBreak/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4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Assign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class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references</w:t>
      </w:r>
    </w:p>
    <w:p w14:paraId="58ECC8B5" w14:textId="7657CE0F" w:rsidR="00755ADF" w:rsidRDefault="00781FC5" w:rsidP="00781FC5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>
        <w:rPr>
          <w:rFonts w:ascii="Arial" w:hAnsi="Arial" w:cs="Arial"/>
          <w:color w:val="14171A"/>
        </w:rPr>
        <w:t>Open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Main.storyboard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and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select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UIViewController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and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assign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PageViewController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class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reference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to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it.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Remember</w:t>
      </w:r>
      <w:r w:rsidR="007D0EBD">
        <w:rPr>
          <w:rFonts w:ascii="Arial" w:hAnsi="Arial" w:cs="Arial"/>
          <w:color w:val="14171A"/>
        </w:rPr>
        <w:t xml:space="preserve"> </w:t>
      </w:r>
      <w:r w:rsidR="00D90989">
        <w:rPr>
          <w:rFonts w:ascii="Arial" w:hAnsi="Arial" w:cs="Arial"/>
          <w:color w:val="14171A"/>
        </w:rPr>
        <w:t>to</w:t>
      </w:r>
      <w:r w:rsidR="007D0EBD">
        <w:rPr>
          <w:rFonts w:ascii="Arial" w:hAnsi="Arial" w:cs="Arial"/>
          <w:color w:val="14171A"/>
        </w:rPr>
        <w:t xml:space="preserve"> </w:t>
      </w:r>
      <w:r w:rsidR="00D90989">
        <w:rPr>
          <w:rFonts w:ascii="Arial" w:hAnsi="Arial" w:cs="Arial"/>
          <w:color w:val="14171A"/>
        </w:rPr>
        <w:t>set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the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storyboard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ID.</w:t>
      </w:r>
    </w:p>
    <w:p w14:paraId="7B3A258D" w14:textId="44D8CB31" w:rsidR="00781FC5" w:rsidRPr="00C44534" w:rsidRDefault="00781FC5" w:rsidP="00781FC5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5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Add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UI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elements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to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proofErr w:type="spellStart"/>
      <w:r>
        <w:rPr>
          <w:rStyle w:val="Strong"/>
          <w:rFonts w:ascii="Consolas" w:hAnsi="Consolas" w:cs="Consolas"/>
          <w:color w:val="282828"/>
          <w:sz w:val="24"/>
        </w:rPr>
        <w:t>PageContentViewController</w:t>
      </w:r>
      <w:proofErr w:type="spellEnd"/>
    </w:p>
    <w:p w14:paraId="69080424" w14:textId="7BDBC7E0" w:rsidR="00781FC5" w:rsidRDefault="00781FC5" w:rsidP="00781FC5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>
        <w:rPr>
          <w:rFonts w:ascii="Arial" w:hAnsi="Arial" w:cs="Arial"/>
          <w:color w:val="14171A"/>
        </w:rPr>
        <w:t>Drag</w:t>
      </w:r>
      <w:r w:rsidR="007D0EBD">
        <w:rPr>
          <w:rFonts w:ascii="Arial" w:hAnsi="Arial" w:cs="Arial"/>
          <w:color w:val="14171A"/>
        </w:rPr>
        <w:t xml:space="preserve"> </w:t>
      </w:r>
      <w:r w:rsidR="00D90989">
        <w:rPr>
          <w:rFonts w:ascii="Arial" w:hAnsi="Arial" w:cs="Arial"/>
          <w:color w:val="14171A"/>
        </w:rPr>
        <w:t>an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ImageView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from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library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to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>
        <w:rPr>
          <w:rFonts w:ascii="Arial" w:hAnsi="Arial" w:cs="Arial"/>
          <w:color w:val="14171A"/>
        </w:rPr>
        <w:t>PageContentViewController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and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apply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constraints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to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image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view.</w:t>
      </w:r>
      <w:r w:rsidR="007D0EBD">
        <w:rPr>
          <w:rFonts w:ascii="Arial" w:hAnsi="Arial" w:cs="Arial"/>
          <w:color w:val="14171A"/>
        </w:rPr>
        <w:t xml:space="preserve"> </w:t>
      </w:r>
      <w:r w:rsidR="00D90989">
        <w:rPr>
          <w:rFonts w:ascii="Arial" w:hAnsi="Arial" w:cs="Arial"/>
          <w:color w:val="14171A"/>
        </w:rPr>
        <w:t>Drag</w:t>
      </w:r>
      <w:r w:rsidR="007D0EBD">
        <w:rPr>
          <w:rFonts w:ascii="Arial" w:hAnsi="Arial" w:cs="Arial"/>
          <w:color w:val="14171A"/>
        </w:rPr>
        <w:t xml:space="preserve"> </w:t>
      </w:r>
      <w:r w:rsidR="00D90989">
        <w:rPr>
          <w:rFonts w:ascii="Arial" w:hAnsi="Arial" w:cs="Arial"/>
          <w:color w:val="14171A"/>
        </w:rPr>
        <w:t>a</w:t>
      </w:r>
      <w:r w:rsidR="007D0EBD">
        <w:rPr>
          <w:rFonts w:ascii="Arial" w:hAnsi="Arial" w:cs="Arial"/>
          <w:color w:val="14171A"/>
        </w:rPr>
        <w:t xml:space="preserve"> </w:t>
      </w:r>
      <w:r w:rsidR="00D90989">
        <w:rPr>
          <w:rFonts w:ascii="Arial" w:hAnsi="Arial" w:cs="Arial"/>
          <w:color w:val="14171A"/>
        </w:rPr>
        <w:t>Label</w:t>
      </w:r>
      <w:r w:rsidR="007D0EBD">
        <w:rPr>
          <w:rFonts w:ascii="Arial" w:hAnsi="Arial" w:cs="Arial"/>
          <w:color w:val="14171A"/>
        </w:rPr>
        <w:t xml:space="preserve"> </w:t>
      </w:r>
      <w:r w:rsidR="00D90989">
        <w:rPr>
          <w:rFonts w:ascii="Arial" w:hAnsi="Arial" w:cs="Arial"/>
          <w:color w:val="14171A"/>
        </w:rPr>
        <w:t>to</w:t>
      </w:r>
      <w:r w:rsidR="007D0EBD">
        <w:rPr>
          <w:rFonts w:ascii="Arial" w:hAnsi="Arial" w:cs="Arial"/>
          <w:color w:val="14171A"/>
        </w:rPr>
        <w:t xml:space="preserve"> </w:t>
      </w:r>
      <w:r w:rsidR="00D90989">
        <w:rPr>
          <w:rFonts w:ascii="Arial" w:hAnsi="Arial" w:cs="Arial"/>
          <w:color w:val="14171A"/>
        </w:rPr>
        <w:t>the</w:t>
      </w:r>
      <w:r w:rsidR="007D0EBD">
        <w:rPr>
          <w:rFonts w:ascii="Arial" w:hAnsi="Arial" w:cs="Arial"/>
          <w:color w:val="14171A"/>
        </w:rPr>
        <w:t xml:space="preserve"> </w:t>
      </w:r>
      <w:r w:rsidR="00D90989">
        <w:rPr>
          <w:rFonts w:ascii="Arial" w:hAnsi="Arial" w:cs="Arial"/>
          <w:color w:val="14171A"/>
        </w:rPr>
        <w:t>same</w:t>
      </w:r>
      <w:r w:rsidR="007D0EBD">
        <w:rPr>
          <w:rFonts w:ascii="Arial" w:hAnsi="Arial" w:cs="Arial"/>
          <w:color w:val="14171A"/>
        </w:rPr>
        <w:t xml:space="preserve"> </w:t>
      </w:r>
      <w:r w:rsidR="00D90989">
        <w:rPr>
          <w:rFonts w:ascii="Arial" w:hAnsi="Arial" w:cs="Arial"/>
          <w:color w:val="14171A"/>
        </w:rPr>
        <w:t>view</w:t>
      </w:r>
      <w:r w:rsidR="007D0EBD">
        <w:rPr>
          <w:rFonts w:ascii="Arial" w:hAnsi="Arial" w:cs="Arial"/>
          <w:color w:val="14171A"/>
        </w:rPr>
        <w:t xml:space="preserve"> </w:t>
      </w:r>
      <w:r w:rsidR="00D90989">
        <w:rPr>
          <w:rFonts w:ascii="Arial" w:hAnsi="Arial" w:cs="Arial"/>
          <w:color w:val="14171A"/>
        </w:rPr>
        <w:t>controller.</w:t>
      </w:r>
    </w:p>
    <w:p w14:paraId="0EB6197B" w14:textId="1E743660" w:rsidR="00D90989" w:rsidRPr="00C44534" w:rsidRDefault="00D90989" w:rsidP="00D90989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6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Add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proofErr w:type="spellStart"/>
      <w:r w:rsidR="00164DCB">
        <w:rPr>
          <w:rStyle w:val="Strong"/>
          <w:rFonts w:ascii="Consolas" w:hAnsi="Consolas" w:cs="Consolas"/>
          <w:color w:val="282828"/>
          <w:sz w:val="24"/>
        </w:rPr>
        <w:t>PageViewController</w:t>
      </w:r>
      <w:proofErr w:type="spellEnd"/>
    </w:p>
    <w:p w14:paraId="5F62E03C" w14:textId="15595CE8" w:rsidR="00164DCB" w:rsidRDefault="00164DCB" w:rsidP="00164DCB">
      <w:pPr>
        <w:shd w:val="clear" w:color="auto" w:fill="FFFFFF"/>
        <w:spacing w:after="100" w:afterAutospacing="1"/>
        <w:jc w:val="both"/>
      </w:pPr>
      <w:r w:rsidRPr="00164DCB">
        <w:rPr>
          <w:rFonts w:ascii="Arial" w:hAnsi="Arial" w:cs="Arial"/>
          <w:color w:val="14171A"/>
        </w:rPr>
        <w:t>Drag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new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 w:rsidRPr="00164DCB">
        <w:rPr>
          <w:rFonts w:ascii="Arial" w:hAnsi="Arial" w:cs="Arial"/>
          <w:color w:val="14171A"/>
        </w:rPr>
        <w:t>PageViewController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from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object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library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which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is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subclass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of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 w:rsidRPr="00164DCB">
        <w:rPr>
          <w:rFonts w:ascii="Arial" w:hAnsi="Arial" w:cs="Arial"/>
          <w:color w:val="14171A"/>
        </w:rPr>
        <w:t>UIPageViewController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and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assign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 w:rsidRPr="00164DCB">
        <w:rPr>
          <w:rFonts w:ascii="Arial" w:hAnsi="Arial" w:cs="Arial"/>
          <w:color w:val="14171A"/>
        </w:rPr>
        <w:t>ViewController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class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reference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to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it.</w:t>
      </w:r>
    </w:p>
    <w:p w14:paraId="22979AAD" w14:textId="036DC417" w:rsidR="00164DCB" w:rsidRPr="00C44534" w:rsidRDefault="00164DCB" w:rsidP="00164DCB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6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proofErr w:type="spellStart"/>
      <w:r>
        <w:rPr>
          <w:rStyle w:val="Strong"/>
          <w:rFonts w:ascii="Consolas" w:hAnsi="Consolas" w:cs="Consolas"/>
          <w:color w:val="282828"/>
          <w:sz w:val="24"/>
        </w:rPr>
        <w:t>PageViewController</w:t>
      </w:r>
      <w:proofErr w:type="spellEnd"/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setting</w:t>
      </w:r>
    </w:p>
    <w:p w14:paraId="10E1E6F8" w14:textId="3980E68A" w:rsidR="00164DCB" w:rsidRPr="00164DCB" w:rsidRDefault="00164DCB" w:rsidP="00164DCB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 w:rsidRPr="00164DCB">
        <w:rPr>
          <w:rFonts w:ascii="Arial" w:hAnsi="Arial" w:cs="Arial"/>
          <w:color w:val="14171A"/>
        </w:rPr>
        <w:t>By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default,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the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transition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style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of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the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page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view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controller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is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set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as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Page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Curl.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The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Page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Curl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style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is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perfect</w:t>
      </w:r>
      <w:r w:rsidR="007D0EBD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 xml:space="preserve"> </w:t>
      </w:r>
      <w:r w:rsidRPr="00164DCB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for</w:t>
      </w:r>
      <w:r w:rsidR="007D0EBD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 xml:space="preserve"> </w:t>
      </w:r>
      <w:r w:rsidRPr="00164DCB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book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kind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of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apps.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For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navigating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between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screens,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using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scrolling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style.</w:t>
      </w:r>
      <w:r w:rsidR="007D0EBD">
        <w:rPr>
          <w:rFonts w:ascii="Arial" w:hAnsi="Arial" w:cs="Arial"/>
          <w:color w:val="14171A"/>
        </w:rPr>
        <w:t xml:space="preserve"> </w:t>
      </w:r>
      <w:proofErr w:type="gramStart"/>
      <w:r w:rsidRPr="00164DCB">
        <w:rPr>
          <w:rFonts w:ascii="Arial" w:hAnsi="Arial" w:cs="Arial"/>
          <w:color w:val="14171A"/>
        </w:rPr>
        <w:t>So</w:t>
      </w:r>
      <w:proofErr w:type="gramEnd"/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change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the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transition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style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to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Scroll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under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Attribute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Inspector.</w:t>
      </w:r>
    </w:p>
    <w:p w14:paraId="060E2056" w14:textId="0742F8F4" w:rsidR="00164DCB" w:rsidRPr="00164DCB" w:rsidRDefault="00164DCB" w:rsidP="00164DCB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 w:rsidRPr="00164DCB">
        <w:rPr>
          <w:rFonts w:ascii="Arial" w:hAnsi="Arial" w:cs="Arial"/>
          <w:color w:val="14171A"/>
        </w:rPr>
        <w:t>Now</w:t>
      </w:r>
      <w:r>
        <w:rPr>
          <w:rFonts w:ascii="Arial" w:hAnsi="Arial" w:cs="Arial"/>
          <w:color w:val="14171A"/>
        </w:rPr>
        <w:t>,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assign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Storyboard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ID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for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 w:rsidRPr="00164DCB">
        <w:rPr>
          <w:rFonts w:ascii="Arial" w:hAnsi="Arial" w:cs="Arial"/>
          <w:color w:val="14171A"/>
        </w:rPr>
        <w:t>PageContentViewController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which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we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will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use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later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in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our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code.</w:t>
      </w:r>
    </w:p>
    <w:p w14:paraId="66FB24E2" w14:textId="79DC9F92" w:rsidR="00164DCB" w:rsidRPr="00164DCB" w:rsidRDefault="00164DCB" w:rsidP="00164DCB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 w:rsidRPr="00164DCB">
        <w:rPr>
          <w:rFonts w:ascii="Arial" w:hAnsi="Arial" w:cs="Arial"/>
          <w:color w:val="14171A"/>
        </w:rPr>
        <w:t>Select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the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 w:rsidRPr="00164DCB">
        <w:rPr>
          <w:rFonts w:ascii="Arial" w:hAnsi="Arial" w:cs="Arial"/>
          <w:color w:val="14171A"/>
        </w:rPr>
        <w:t>PageContentViewController</w:t>
      </w:r>
      <w:proofErr w:type="spellEnd"/>
    </w:p>
    <w:p w14:paraId="4BC2E14B" w14:textId="785B4D54" w:rsidR="00164DCB" w:rsidRPr="00164DCB" w:rsidRDefault="00164DCB" w:rsidP="00164DCB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 w:rsidRPr="00164DCB">
        <w:rPr>
          <w:rFonts w:ascii="Arial" w:hAnsi="Arial" w:cs="Arial"/>
          <w:color w:val="14171A"/>
        </w:rPr>
        <w:t>Go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to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identity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inspector.</w:t>
      </w:r>
    </w:p>
    <w:p w14:paraId="0E49E95E" w14:textId="00AC6349" w:rsidR="00164DCB" w:rsidRPr="00164DCB" w:rsidRDefault="00164DCB" w:rsidP="00164DCB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 w:rsidRPr="00164DCB">
        <w:rPr>
          <w:rFonts w:ascii="Arial" w:hAnsi="Arial" w:cs="Arial"/>
          <w:color w:val="14171A"/>
        </w:rPr>
        <w:t>Enter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the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text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 w:rsidRPr="00164DCB">
        <w:rPr>
          <w:rFonts w:ascii="Arial" w:hAnsi="Arial" w:cs="Arial"/>
          <w:color w:val="14171A"/>
        </w:rPr>
        <w:t>PageContentViewController</w:t>
      </w:r>
      <w:proofErr w:type="spellEnd"/>
      <w:r w:rsidRPr="00164DCB">
        <w:rPr>
          <w:rFonts w:ascii="Arial" w:hAnsi="Arial" w:cs="Arial"/>
          <w:color w:val="14171A"/>
        </w:rPr>
        <w:t>.</w:t>
      </w:r>
    </w:p>
    <w:p w14:paraId="4AFBBA28" w14:textId="2D55CD0B" w:rsidR="00164DCB" w:rsidRPr="00C44534" w:rsidRDefault="00164DCB" w:rsidP="00164DCB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7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proofErr w:type="spellStart"/>
      <w:r>
        <w:rPr>
          <w:rStyle w:val="Strong"/>
          <w:rFonts w:ascii="Consolas" w:hAnsi="Consolas" w:cs="Consolas"/>
          <w:color w:val="282828"/>
          <w:sz w:val="24"/>
        </w:rPr>
        <w:t>SetUp</w:t>
      </w:r>
      <w:proofErr w:type="spellEnd"/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proofErr w:type="spellStart"/>
      <w:r>
        <w:rPr>
          <w:rStyle w:val="Strong"/>
          <w:rFonts w:ascii="Consolas" w:hAnsi="Consolas" w:cs="Consolas"/>
          <w:color w:val="282828"/>
          <w:sz w:val="24"/>
        </w:rPr>
        <w:t>PageContentViewController</w:t>
      </w:r>
      <w:proofErr w:type="spellEnd"/>
    </w:p>
    <w:p w14:paraId="716E65B4" w14:textId="500E02F9" w:rsidR="00164DCB" w:rsidRPr="00164DCB" w:rsidRDefault="00164DCB" w:rsidP="00164DCB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 w:rsidRPr="00164DCB">
        <w:rPr>
          <w:rFonts w:ascii="Arial" w:hAnsi="Arial" w:cs="Arial"/>
          <w:color w:val="14171A"/>
        </w:rPr>
        <w:t>Now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create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an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Outlet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from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the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ImageView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and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Label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in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the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 w:rsidRPr="00164DCB">
        <w:rPr>
          <w:rFonts w:ascii="Arial" w:hAnsi="Arial" w:cs="Arial"/>
          <w:color w:val="14171A"/>
        </w:rPr>
        <w:t>PageContentViewController</w:t>
      </w:r>
      <w:proofErr w:type="spellEnd"/>
      <w:r w:rsidRPr="00164DCB">
        <w:rPr>
          <w:rFonts w:ascii="Arial" w:hAnsi="Arial" w:cs="Arial"/>
          <w:color w:val="14171A"/>
        </w:rPr>
        <w:t>.</w:t>
      </w:r>
    </w:p>
    <w:p w14:paraId="27FE9BCF" w14:textId="57C5913B" w:rsidR="00164DCB" w:rsidRDefault="00164DCB" w:rsidP="00164DCB">
      <w:r>
        <w:lastRenderedPageBreak/>
        <w:fldChar w:fldCharType="begin"/>
      </w:r>
      <w:r>
        <w:instrText xml:space="preserve"> INCLUDEPICTURE "http://www.theappguruz.com/app/uploads/2016/01/create-iboutlet.png"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5D5124" wp14:editId="2AE96B49">
            <wp:extent cx="5943600" cy="3026410"/>
            <wp:effectExtent l="0" t="0" r="0" b="0"/>
            <wp:docPr id="3" name="Picture 3" descr="create-ibout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-iboutl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1CC7101" w14:textId="2FA1274E" w:rsidR="00164DCB" w:rsidRDefault="00164DCB" w:rsidP="00D90989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</w:p>
    <w:p w14:paraId="546DA07E" w14:textId="634CDF4E" w:rsidR="00164DCB" w:rsidRDefault="00164DCB" w:rsidP="00D90989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>
        <w:rPr>
          <w:rFonts w:ascii="Arial" w:hAnsi="Arial" w:cs="Arial"/>
          <w:color w:val="14171A"/>
        </w:rPr>
        <w:t>Create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variables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for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content.</w:t>
      </w:r>
    </w:p>
    <w:p w14:paraId="6470B4BF" w14:textId="7F792E56" w:rsidR="00164DCB" w:rsidRDefault="00164DCB" w:rsidP="00164DCB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var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pageIndex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Int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720F1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0</w:t>
      </w:r>
    </w:p>
    <w:p w14:paraId="29C752A2" w14:textId="697CC7EA" w:rsidR="00164DCB" w:rsidRDefault="00164DCB" w:rsidP="00164DCB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var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strTitle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String!</w:t>
      </w:r>
    </w:p>
    <w:p w14:paraId="7A9A78F8" w14:textId="7AE0E3C7" w:rsidR="00164DCB" w:rsidRPr="00720F16" w:rsidRDefault="00164DCB" w:rsidP="00164DCB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Var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strPhotoName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String!</w:t>
      </w:r>
    </w:p>
    <w:p w14:paraId="0F8B61F9" w14:textId="51650A96" w:rsidR="00781FC5" w:rsidRDefault="00781FC5" w:rsidP="00781FC5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</w:p>
    <w:p w14:paraId="4E8D37AD" w14:textId="5A85A4A1" w:rsidR="00164DCB" w:rsidRPr="00164DCB" w:rsidRDefault="00164DCB" w:rsidP="00164DCB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 w:rsidRPr="00164DCB">
        <w:rPr>
          <w:rFonts w:ascii="Arial" w:hAnsi="Arial" w:cs="Arial"/>
          <w:color w:val="14171A"/>
        </w:rPr>
        <w:t>Set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data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to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object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in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proofErr w:type="gramStart"/>
      <w:r w:rsidRPr="00164DCB">
        <w:rPr>
          <w:rFonts w:ascii="Arial" w:hAnsi="Arial" w:cs="Arial"/>
          <w:color w:val="14171A"/>
        </w:rPr>
        <w:t>viewDidLoad</w:t>
      </w:r>
      <w:proofErr w:type="spellEnd"/>
      <w:r w:rsidRPr="00164DCB">
        <w:rPr>
          <w:rFonts w:ascii="Arial" w:hAnsi="Arial" w:cs="Arial"/>
          <w:color w:val="14171A"/>
        </w:rPr>
        <w:t>(</w:t>
      </w:r>
      <w:proofErr w:type="gramEnd"/>
      <w:r w:rsidRPr="00164DCB">
        <w:rPr>
          <w:rFonts w:ascii="Arial" w:hAnsi="Arial" w:cs="Arial"/>
          <w:color w:val="14171A"/>
        </w:rPr>
        <w:t>)</w:t>
      </w:r>
      <w:r w:rsidR="007D0EBD">
        <w:rPr>
          <w:rFonts w:ascii="Arial" w:hAnsi="Arial" w:cs="Arial"/>
          <w:color w:val="14171A"/>
        </w:rPr>
        <w:t xml:space="preserve"> </w:t>
      </w:r>
      <w:r w:rsidRPr="00164DCB">
        <w:rPr>
          <w:rFonts w:ascii="Arial" w:hAnsi="Arial" w:cs="Arial"/>
          <w:color w:val="14171A"/>
        </w:rPr>
        <w:t>method.</w:t>
      </w:r>
    </w:p>
    <w:p w14:paraId="07E4B8B8" w14:textId="3EEFE7FD" w:rsidR="00164DCB" w:rsidRPr="00164DCB" w:rsidRDefault="00164DCB" w:rsidP="00164DCB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override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func</w:t>
      </w:r>
      <w:proofErr w:type="spellEnd"/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proofErr w:type="gramStart"/>
      <w:r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viewDidLoad</w:t>
      </w:r>
      <w:proofErr w:type="spellEnd"/>
      <w:r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gramEnd"/>
      <w:r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6C8F11E1" w14:textId="39917E47" w:rsidR="00164DCB" w:rsidRPr="00164DCB" w:rsidRDefault="007D0EBD" w:rsidP="00164DCB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</w:t>
      </w:r>
      <w:proofErr w:type="spellStart"/>
      <w:proofErr w:type="gramStart"/>
      <w:r w:rsidR="00164DCB"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super.viewDidLoad</w:t>
      </w:r>
      <w:proofErr w:type="spellEnd"/>
      <w:proofErr w:type="gramEnd"/>
      <w:r w:rsidR="00164DCB"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()</w:t>
      </w:r>
    </w:p>
    <w:p w14:paraId="731B3B67" w14:textId="0E7AF228" w:rsidR="00164DCB" w:rsidRPr="00164DCB" w:rsidRDefault="007D0EBD" w:rsidP="00164DCB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</w:t>
      </w:r>
      <w:proofErr w:type="spellStart"/>
      <w:r w:rsidR="00164DCB"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imageView.image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164DCB"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proofErr w:type="gramStart"/>
      <w:r w:rsidR="00164DCB"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UIImage</w:t>
      </w:r>
      <w:proofErr w:type="spellEnd"/>
      <w:r w:rsidR="00164DCB"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gramEnd"/>
      <w:r w:rsidR="00164DCB"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named: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164DCB"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strPhotoName</w:t>
      </w:r>
      <w:proofErr w:type="spellEnd"/>
      <w:r w:rsidR="00164DCB"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</w:p>
    <w:p w14:paraId="76C2E18A" w14:textId="19A1E96B" w:rsidR="00164DCB" w:rsidRPr="00164DCB" w:rsidRDefault="007D0EBD" w:rsidP="00164DCB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</w:t>
      </w:r>
      <w:proofErr w:type="spellStart"/>
      <w:r w:rsidR="00164DCB"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lblTitle.text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164DCB"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164DCB"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strTitle</w:t>
      </w:r>
      <w:proofErr w:type="spellEnd"/>
    </w:p>
    <w:p w14:paraId="2D53668B" w14:textId="2B89108B" w:rsidR="00164DCB" w:rsidRPr="00164DCB" w:rsidRDefault="007D0EBD" w:rsidP="00164DCB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164DCB" w:rsidRPr="00164DCB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00495677" w14:textId="77777777" w:rsidR="00164DCB" w:rsidRDefault="00164DCB" w:rsidP="00164DCB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</w:p>
    <w:p w14:paraId="1886B7B9" w14:textId="1E20CB44" w:rsidR="00164DCB" w:rsidRPr="00164DCB" w:rsidRDefault="00164DCB" w:rsidP="00164DCB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>
        <w:rPr>
          <w:rFonts w:ascii="Arial" w:hAnsi="Arial" w:cs="Arial"/>
          <w:color w:val="14171A"/>
        </w:rPr>
        <w:t>Create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two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>
        <w:rPr>
          <w:rFonts w:ascii="Arial" w:hAnsi="Arial" w:cs="Arial"/>
          <w:color w:val="14171A"/>
        </w:rPr>
        <w:t>NSArray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to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store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Image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title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and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Image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name</w:t>
      </w:r>
    </w:p>
    <w:p w14:paraId="0342F94C" w14:textId="2E38CD9B" w:rsidR="00164DCB" w:rsidRDefault="00164DCB" w:rsidP="00164DCB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var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arrPageTitle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NSArray</w:t>
      </w:r>
      <w:proofErr w:type="spellEnd"/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NSArray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</w:p>
    <w:p w14:paraId="72473164" w14:textId="0D9EDD5E" w:rsidR="00164DCB" w:rsidRPr="00164DCB" w:rsidRDefault="00164DCB" w:rsidP="00164DCB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var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arrPagePhoro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NSArray</w:t>
      </w:r>
      <w:proofErr w:type="spellEnd"/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NSArray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</w:p>
    <w:p w14:paraId="665F4634" w14:textId="1B8284DD" w:rsidR="0056089E" w:rsidRPr="00C44534" w:rsidRDefault="0056089E" w:rsidP="0056089E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8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Initializations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and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implementations</w:t>
      </w:r>
    </w:p>
    <w:p w14:paraId="2C540DEF" w14:textId="69D5AD25" w:rsidR="00164DCB" w:rsidRDefault="007D0EBD" w:rsidP="0056089E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>
        <w:rPr>
          <w:rFonts w:ascii="Arial" w:hAnsi="Arial" w:cs="Arial"/>
          <w:color w:val="14171A"/>
        </w:rPr>
        <w:t xml:space="preserve">Back to </w:t>
      </w:r>
      <w:proofErr w:type="spellStart"/>
      <w:r>
        <w:rPr>
          <w:rFonts w:ascii="Arial" w:hAnsi="Arial" w:cs="Arial"/>
          <w:color w:val="14171A"/>
        </w:rPr>
        <w:t>ViewController</w:t>
      </w:r>
      <w:proofErr w:type="spellEnd"/>
      <w:r>
        <w:rPr>
          <w:rFonts w:ascii="Arial" w:hAnsi="Arial" w:cs="Arial"/>
          <w:color w:val="14171A"/>
        </w:rPr>
        <w:t xml:space="preserve">. </w:t>
      </w:r>
      <w:r w:rsidR="0056089E">
        <w:rPr>
          <w:rFonts w:ascii="Arial" w:hAnsi="Arial" w:cs="Arial"/>
          <w:color w:val="14171A"/>
        </w:rPr>
        <w:t>Set</w:t>
      </w:r>
      <w:r>
        <w:rPr>
          <w:rFonts w:ascii="Arial" w:hAnsi="Arial" w:cs="Arial"/>
          <w:color w:val="14171A"/>
        </w:rPr>
        <w:t xml:space="preserve"> </w:t>
      </w:r>
      <w:r w:rsidR="0056089E">
        <w:rPr>
          <w:rFonts w:ascii="Arial" w:hAnsi="Arial" w:cs="Arial"/>
          <w:color w:val="14171A"/>
        </w:rPr>
        <w:t>the</w:t>
      </w:r>
      <w:r>
        <w:rPr>
          <w:rFonts w:ascii="Arial" w:hAnsi="Arial" w:cs="Arial"/>
          <w:color w:val="14171A"/>
        </w:rPr>
        <w:t xml:space="preserve"> </w:t>
      </w:r>
      <w:proofErr w:type="spellStart"/>
      <w:r w:rsidR="0056089E">
        <w:rPr>
          <w:rFonts w:ascii="Arial" w:hAnsi="Arial" w:cs="Arial"/>
          <w:color w:val="14171A"/>
        </w:rPr>
        <w:t>datasource</w:t>
      </w:r>
      <w:proofErr w:type="spellEnd"/>
      <w:r>
        <w:rPr>
          <w:rFonts w:ascii="Arial" w:hAnsi="Arial" w:cs="Arial"/>
          <w:color w:val="14171A"/>
        </w:rPr>
        <w:t xml:space="preserve"> </w:t>
      </w:r>
      <w:r w:rsidR="0056089E">
        <w:rPr>
          <w:rFonts w:ascii="Arial" w:hAnsi="Arial" w:cs="Arial"/>
          <w:color w:val="14171A"/>
        </w:rPr>
        <w:t>for</w:t>
      </w:r>
      <w:r>
        <w:rPr>
          <w:rFonts w:ascii="Arial" w:hAnsi="Arial" w:cs="Arial"/>
          <w:color w:val="14171A"/>
        </w:rPr>
        <w:t xml:space="preserve"> </w:t>
      </w:r>
      <w:proofErr w:type="spellStart"/>
      <w:r w:rsidR="0056089E">
        <w:rPr>
          <w:rFonts w:ascii="Arial" w:hAnsi="Arial" w:cs="Arial"/>
          <w:color w:val="14171A"/>
        </w:rPr>
        <w:t>PageViewController</w:t>
      </w:r>
      <w:proofErr w:type="spellEnd"/>
      <w:r w:rsidR="0056089E">
        <w:rPr>
          <w:rFonts w:ascii="Arial" w:hAnsi="Arial" w:cs="Arial"/>
          <w:color w:val="14171A"/>
        </w:rPr>
        <w:t>.</w:t>
      </w:r>
    </w:p>
    <w:p w14:paraId="301F0AA9" w14:textId="51E842D5" w:rsidR="0056089E" w:rsidRDefault="0056089E" w:rsidP="0056089E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>
        <w:rPr>
          <w:rFonts w:ascii="Arial" w:hAnsi="Arial" w:cs="Arial"/>
          <w:color w:val="14171A"/>
        </w:rPr>
        <w:t>Initialize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the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arrays.</w:t>
      </w:r>
    </w:p>
    <w:p w14:paraId="12879159" w14:textId="18497143" w:rsidR="0056089E" w:rsidRDefault="0056089E" w:rsidP="0056089E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>
        <w:rPr>
          <w:rFonts w:ascii="Arial" w:hAnsi="Arial" w:cs="Arial"/>
          <w:color w:val="14171A"/>
        </w:rPr>
        <w:t>Set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first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page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of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>
        <w:rPr>
          <w:rFonts w:ascii="Arial" w:hAnsi="Arial" w:cs="Arial"/>
          <w:color w:val="14171A"/>
        </w:rPr>
        <w:t>PageViewController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from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proofErr w:type="gramStart"/>
      <w:r>
        <w:rPr>
          <w:rFonts w:ascii="Arial" w:hAnsi="Arial" w:cs="Arial"/>
          <w:color w:val="14171A"/>
        </w:rPr>
        <w:t>viewDidLoad</w:t>
      </w:r>
      <w:proofErr w:type="spellEnd"/>
      <w:r>
        <w:rPr>
          <w:rFonts w:ascii="Arial" w:hAnsi="Arial" w:cs="Arial"/>
          <w:color w:val="14171A"/>
        </w:rPr>
        <w:t>(</w:t>
      </w:r>
      <w:proofErr w:type="gramEnd"/>
      <w:r>
        <w:rPr>
          <w:rFonts w:ascii="Arial" w:hAnsi="Arial" w:cs="Arial"/>
          <w:color w:val="14171A"/>
        </w:rPr>
        <w:t>)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method.</w:t>
      </w:r>
    </w:p>
    <w:p w14:paraId="0DBDE00A" w14:textId="602DE162" w:rsidR="0056089E" w:rsidRPr="0056089E" w:rsidRDefault="0056089E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lastRenderedPageBreak/>
        <w:t>override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func</w:t>
      </w:r>
      <w:proofErr w:type="spellEnd"/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proofErr w:type="gramStart"/>
      <w:r w:rsidRPr="0056089E">
        <w:rPr>
          <w:rFonts w:ascii="Menlo" w:eastAsiaTheme="minorHAnsi" w:hAnsi="Menlo" w:cs="Menlo"/>
          <w:sz w:val="22"/>
          <w:szCs w:val="22"/>
          <w:lang w:eastAsia="ja-JP"/>
        </w:rPr>
        <w:t>viewDidLoad</w:t>
      </w:r>
      <w:proofErr w:type="spellEnd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gramEnd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48489402" w14:textId="150B4C4E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proofErr w:type="gram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super.</w:t>
      </w:r>
      <w:r w:rsidR="0056089E" w:rsidRPr="0056089E">
        <w:rPr>
          <w:rFonts w:ascii="Menlo" w:eastAsiaTheme="minorHAnsi" w:hAnsi="Menlo" w:cs="Menlo"/>
          <w:sz w:val="22"/>
          <w:szCs w:val="22"/>
          <w:lang w:eastAsia="ja-JP"/>
        </w:rPr>
        <w:t>viewDidLoad</w:t>
      </w:r>
      <w:proofErr w:type="spellEnd"/>
      <w:proofErr w:type="gram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()</w:t>
      </w:r>
    </w:p>
    <w:p w14:paraId="2362E94B" w14:textId="6BDF0792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</w:p>
    <w:p w14:paraId="249CB08C" w14:textId="338EC038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arrPageTitle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["This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is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The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App",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"This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is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View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",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"This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is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second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view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"];</w:t>
      </w:r>
    </w:p>
    <w:p w14:paraId="2A2DBD95" w14:textId="49AFD358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arrPagePhoto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["1.jpg",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"2.jpg",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"3.jpg"];</w:t>
      </w:r>
    </w:p>
    <w:p w14:paraId="37CEC4FC" w14:textId="62368182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proofErr w:type="gram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self.dataSource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self</w:t>
      </w:r>
    </w:p>
    <w:p w14:paraId="1267D8CF" w14:textId="03A24B6C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proofErr w:type="gram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self.</w:t>
      </w:r>
      <w:r w:rsidR="0056089E" w:rsidRPr="0056089E">
        <w:rPr>
          <w:rFonts w:ascii="Menlo" w:eastAsiaTheme="minorHAnsi" w:hAnsi="Menlo" w:cs="Menlo"/>
          <w:sz w:val="22"/>
          <w:szCs w:val="22"/>
          <w:lang w:eastAsia="ja-JP"/>
        </w:rPr>
        <w:t>setViewControllers</w:t>
      </w:r>
      <w:proofErr w:type="spellEnd"/>
      <w:proofErr w:type="gram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([</w:t>
      </w:r>
      <w:proofErr w:type="spellStart"/>
      <w:r w:rsidR="0056089E" w:rsidRPr="0056089E">
        <w:rPr>
          <w:rFonts w:ascii="Menlo" w:eastAsiaTheme="minorHAnsi" w:hAnsi="Menlo" w:cs="Menlo"/>
          <w:sz w:val="22"/>
          <w:szCs w:val="22"/>
          <w:lang w:eastAsia="ja-JP"/>
        </w:rPr>
        <w:t>getViewControllerAtIndex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(0)]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as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UIViewController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],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direction: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UIPageViewControllerNavigationDirection.Forward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animated: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false,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completion: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nil)</w:t>
      </w:r>
    </w:p>
    <w:p w14:paraId="34F527D6" w14:textId="5B15EC8F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637ADB41" w14:textId="1B7075ED" w:rsidR="00781FC5" w:rsidRDefault="00781FC5" w:rsidP="00781FC5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</w:p>
    <w:p w14:paraId="7FA05B07" w14:textId="12A080E9" w:rsidR="0056089E" w:rsidRDefault="0056089E" w:rsidP="0056089E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>
        <w:rPr>
          <w:rFonts w:ascii="Arial" w:hAnsi="Arial" w:cs="Arial"/>
          <w:color w:val="14171A"/>
        </w:rPr>
        <w:t>Use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this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method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 w:rsidRPr="0056089E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viewControllerBefore</w:t>
      </w:r>
      <w:proofErr w:type="spellEnd"/>
      <w:r w:rsidR="007D0EBD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 xml:space="preserve"> </w:t>
      </w:r>
      <w:proofErr w:type="spellStart"/>
      <w:r w:rsidRPr="0056089E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ViewController</w:t>
      </w:r>
      <w:proofErr w:type="spellEnd"/>
      <w:r w:rsidR="007D0EBD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: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to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return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to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previous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view.</w:t>
      </w:r>
    </w:p>
    <w:p w14:paraId="2514D1FD" w14:textId="09902740" w:rsidR="0056089E" w:rsidRPr="0056089E" w:rsidRDefault="0056089E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proofErr w:type="spellStart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func</w:t>
      </w:r>
      <w:proofErr w:type="spellEnd"/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proofErr w:type="gramStart"/>
      <w:r w:rsidRPr="0056089E">
        <w:rPr>
          <w:rFonts w:ascii="Menlo" w:eastAsiaTheme="minorHAnsi" w:hAnsi="Menlo" w:cs="Menlo"/>
          <w:sz w:val="22"/>
          <w:szCs w:val="22"/>
          <w:lang w:eastAsia="ja-JP"/>
        </w:rPr>
        <w:t>pageViewController</w:t>
      </w:r>
      <w:proofErr w:type="spellEnd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gramEnd"/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_ </w:t>
      </w:r>
      <w:proofErr w:type="spellStart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pageViewController</w:t>
      </w:r>
      <w:proofErr w:type="spellEnd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UIPageViewController</w:t>
      </w:r>
      <w:proofErr w:type="spellEnd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,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viewControllerBefore</w:t>
      </w:r>
      <w:proofErr w:type="spellEnd"/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</w:t>
      </w:r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iewController</w:t>
      </w:r>
      <w:proofErr w:type="spellEnd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UIViewController</w:t>
      </w:r>
      <w:proofErr w:type="spellEnd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-&gt;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UIViewController</w:t>
      </w:r>
      <w:proofErr w:type="spellEnd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</w:p>
    <w:p w14:paraId="2AC8A24A" w14:textId="7319DD51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6E06C061" w14:textId="33252320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pageContent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PageContentViewController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viewController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as!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PageContentViewController</w:t>
      </w:r>
      <w:proofErr w:type="spellEnd"/>
    </w:p>
    <w:p w14:paraId="140F3EBB" w14:textId="4D33B641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index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pageContent.pageIndex</w:t>
      </w:r>
      <w:proofErr w:type="spellEnd"/>
    </w:p>
    <w:p w14:paraId="27E63838" w14:textId="56E34964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((index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0)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||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(index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NSNotFound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))</w:t>
      </w:r>
    </w:p>
    <w:p w14:paraId="46077D3B" w14:textId="5E201CCE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285C25D0" w14:textId="24DD210E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nil</w:t>
      </w:r>
    </w:p>
    <w:p w14:paraId="72236D2F" w14:textId="6A7D4F17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54208EFF" w14:textId="794EE531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index-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=1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;</w:t>
      </w:r>
    </w:p>
    <w:p w14:paraId="001AAE46" w14:textId="63085252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sz w:val="22"/>
          <w:szCs w:val="22"/>
          <w:lang w:eastAsia="ja-JP"/>
        </w:rPr>
        <w:t>getViewControllerAtIndex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(index)</w:t>
      </w:r>
    </w:p>
    <w:p w14:paraId="1A9C5A8B" w14:textId="586F7832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4468B2CE" w14:textId="5A7669A4" w:rsidR="0056089E" w:rsidRDefault="0056089E" w:rsidP="00781FC5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</w:p>
    <w:p w14:paraId="2F2D7297" w14:textId="28B07F35" w:rsidR="0056089E" w:rsidRDefault="0056089E" w:rsidP="0056089E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>
        <w:rPr>
          <w:rFonts w:ascii="Arial" w:hAnsi="Arial" w:cs="Arial"/>
          <w:color w:val="14171A"/>
        </w:rPr>
        <w:t>Use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this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method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 w:rsidRPr="0056089E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viewController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After</w:t>
      </w:r>
      <w:proofErr w:type="spellEnd"/>
      <w:r w:rsidR="007D0EBD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 xml:space="preserve"> </w:t>
      </w:r>
      <w:proofErr w:type="spellStart"/>
      <w:r w:rsidR="007D0EBD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v</w:t>
      </w:r>
      <w:r w:rsidRPr="0056089E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iewController</w:t>
      </w:r>
      <w:proofErr w:type="spellEnd"/>
      <w:r w:rsidR="007D0EBD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: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to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return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to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return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next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view</w:t>
      </w:r>
    </w:p>
    <w:p w14:paraId="5C760695" w14:textId="77777777" w:rsidR="0056089E" w:rsidRDefault="0056089E" w:rsidP="0056089E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</w:p>
    <w:p w14:paraId="3D75C74D" w14:textId="160CD00D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func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proofErr w:type="gram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pageViewController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pageViewController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UIPageViewController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,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viewControllerAfter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viewController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UIViewController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-&gt;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UIViewController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</w:p>
    <w:p w14:paraId="6A6BAC30" w14:textId="384A0A1A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3FB997C3" w14:textId="2F94B672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pageContent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PageContentViewController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viewController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as!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PageContentViewController</w:t>
      </w:r>
      <w:proofErr w:type="spellEnd"/>
    </w:p>
    <w:p w14:paraId="4DFFE403" w14:textId="1108F92A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index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pageContent.pageIndex</w:t>
      </w:r>
      <w:proofErr w:type="spellEnd"/>
    </w:p>
    <w:p w14:paraId="6CDB2E90" w14:textId="448DE6F9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(index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NSNotFound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</w:p>
    <w:p w14:paraId="2F964499" w14:textId="34185AA7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32D265D8" w14:textId="6D946521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nil;</w:t>
      </w:r>
    </w:p>
    <w:p w14:paraId="4C99D527" w14:textId="22836223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44931029" w14:textId="11AF00C3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index+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=1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;</w:t>
      </w:r>
    </w:p>
    <w:p w14:paraId="58DFCA50" w14:textId="3AADF5EC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(index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arrPageTitle.count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</w:p>
    <w:p w14:paraId="1C613B9A" w14:textId="75478EC9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593842EF" w14:textId="239009CB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lastRenderedPageBreak/>
        <w:t xml:space="preserve">    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nil;</w:t>
      </w:r>
    </w:p>
    <w:p w14:paraId="5E6CA94F" w14:textId="208DE32E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09A8176A" w14:textId="32FF35F0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sz w:val="22"/>
          <w:szCs w:val="22"/>
          <w:lang w:eastAsia="ja-JP"/>
        </w:rPr>
        <w:t>getViewControllerAtIndex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(index)</w:t>
      </w:r>
    </w:p>
    <w:p w14:paraId="1096FD93" w14:textId="06E9804F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2289863A" w14:textId="36748E92" w:rsidR="00164DCB" w:rsidRDefault="00164DCB" w:rsidP="00781FC5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</w:p>
    <w:p w14:paraId="1332A282" w14:textId="0339FBD0" w:rsidR="0056089E" w:rsidRPr="00C44534" w:rsidRDefault="0056089E" w:rsidP="0056089E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9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User</w:t>
      </w:r>
      <w:r w:rsidR="007D0EB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interactions</w:t>
      </w:r>
    </w:p>
    <w:p w14:paraId="308E4F15" w14:textId="6E7E052B" w:rsidR="0056089E" w:rsidRDefault="0056089E" w:rsidP="0056089E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>
        <w:rPr>
          <w:rFonts w:ascii="Arial" w:hAnsi="Arial" w:cs="Arial"/>
          <w:color w:val="14171A"/>
        </w:rPr>
        <w:t>Open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the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Library</w:t>
      </w:r>
    </w:p>
    <w:p w14:paraId="7363394E" w14:textId="38A8C55F" w:rsidR="0056089E" w:rsidRDefault="0056089E" w:rsidP="0056089E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  <w:r w:rsidRPr="0056089E">
        <w:rPr>
          <w:rFonts w:ascii="Arial" w:hAnsi="Arial" w:cs="Arial"/>
          <w:color w:val="14171A"/>
        </w:rPr>
        <w:t>When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user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swipe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using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gesture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then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we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have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to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instantiate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 w:rsidRPr="0056089E">
        <w:rPr>
          <w:rFonts w:ascii="Arial" w:hAnsi="Arial" w:cs="Arial"/>
          <w:color w:val="14171A"/>
        </w:rPr>
        <w:t>ViewController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from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storyboard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and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assign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all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content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data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of</w:t>
      </w:r>
      <w:r w:rsidR="007D0EBD">
        <w:rPr>
          <w:rFonts w:ascii="Arial" w:hAnsi="Arial" w:cs="Arial"/>
          <w:color w:val="14171A"/>
        </w:rPr>
        <w:t xml:space="preserve"> </w:t>
      </w:r>
      <w:proofErr w:type="spellStart"/>
      <w:r w:rsidRPr="0056089E">
        <w:rPr>
          <w:rFonts w:ascii="Arial" w:hAnsi="Arial" w:cs="Arial"/>
          <w:color w:val="14171A"/>
        </w:rPr>
        <w:t>ViewController</w:t>
      </w:r>
      <w:proofErr w:type="spellEnd"/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and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return</w:t>
      </w:r>
      <w:r w:rsidR="007D0EBD">
        <w:rPr>
          <w:rFonts w:ascii="Arial" w:hAnsi="Arial" w:cs="Arial"/>
          <w:color w:val="14171A"/>
        </w:rPr>
        <w:t xml:space="preserve"> </w:t>
      </w:r>
      <w:r w:rsidRPr="0056089E">
        <w:rPr>
          <w:rFonts w:ascii="Arial" w:hAnsi="Arial" w:cs="Arial"/>
          <w:color w:val="14171A"/>
        </w:rPr>
        <w:t>it.</w:t>
      </w:r>
    </w:p>
    <w:p w14:paraId="43BA1325" w14:textId="77777777" w:rsidR="0056089E" w:rsidRPr="0056089E" w:rsidRDefault="0056089E" w:rsidP="0056089E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</w:rPr>
      </w:pPr>
    </w:p>
    <w:p w14:paraId="409A5DE5" w14:textId="21CD14A4" w:rsidR="0056089E" w:rsidRPr="0056089E" w:rsidRDefault="0056089E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proofErr w:type="spellStart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func</w:t>
      </w:r>
      <w:proofErr w:type="spellEnd"/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proofErr w:type="gramStart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getViewControllerAtIndex</w:t>
      </w:r>
      <w:proofErr w:type="spellEnd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gramEnd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index: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NSInteger</w:t>
      </w:r>
      <w:proofErr w:type="spellEnd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-&gt;</w:t>
      </w:r>
      <w:r w:rsidR="007D0EB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PageContentViewController</w:t>
      </w:r>
      <w:proofErr w:type="spellEnd"/>
    </w:p>
    <w:p w14:paraId="7D10FE11" w14:textId="1B07F95B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0FEFD740" w14:textId="6AE0CDC9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//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Create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new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view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controller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and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pass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suitable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data.</w:t>
      </w:r>
    </w:p>
    <w:p w14:paraId="7F217C80" w14:textId="57FA8843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pageContentViewController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gram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self.storyboard</w:t>
      </w:r>
      <w:proofErr w:type="gram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?.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instantiateViewController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ithIdentifier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: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"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PageContentViewController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")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as!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PageContentViewController</w:t>
      </w:r>
      <w:proofErr w:type="spellEnd"/>
    </w:p>
    <w:p w14:paraId="42B23AED" w14:textId="27FAA284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pageContentViewController.strTitle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"\(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arrPageTitle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[index])"</w:t>
      </w:r>
    </w:p>
    <w:p w14:paraId="4A8B7CD3" w14:textId="2305E0D7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pageContentViewController.strPhotoName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"\(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arrPagePhoto</w:t>
      </w:r>
      <w:proofErr w:type="spellEnd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[index])"</w:t>
      </w:r>
    </w:p>
    <w:p w14:paraId="6440859D" w14:textId="6A92B65E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pageContentViewController.pageIndex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index</w:t>
      </w:r>
    </w:p>
    <w:p w14:paraId="1A52C582" w14:textId="13EC0DAF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pageContentViewController</w:t>
      </w:r>
      <w:proofErr w:type="spellEnd"/>
    </w:p>
    <w:p w14:paraId="746FCE29" w14:textId="0C2023F0" w:rsidR="0056089E" w:rsidRPr="0056089E" w:rsidRDefault="007D0EBD" w:rsidP="0056089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56089E" w:rsidRPr="0056089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0EFEA70D" w14:textId="25F3E54E" w:rsidR="0056089E" w:rsidRDefault="0056089E" w:rsidP="0056089E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</w:p>
    <w:p w14:paraId="4D68B1C5" w14:textId="77777777" w:rsidR="0056089E" w:rsidRPr="00AC2C94" w:rsidRDefault="0056089E" w:rsidP="0056089E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</w:p>
    <w:p w14:paraId="18B0B050" w14:textId="7CF69C51" w:rsidR="0056089E" w:rsidRDefault="0056089E" w:rsidP="0056089E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  <w:r>
        <w:rPr>
          <w:rFonts w:ascii="Arial" w:hAnsi="Arial" w:cs="Arial"/>
          <w:color w:val="14171A"/>
        </w:rPr>
        <w:t>Open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and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review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the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code</w:t>
      </w:r>
      <w:r w:rsidR="007D0EBD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attached.</w:t>
      </w:r>
    </w:p>
    <w:p w14:paraId="6D8D3D28" w14:textId="5E701320" w:rsidR="0056089E" w:rsidRDefault="0056089E" w:rsidP="00781FC5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</w:p>
    <w:p w14:paraId="0D5266EF" w14:textId="530CF3B0" w:rsidR="007D0EBD" w:rsidRPr="00C44534" w:rsidRDefault="007D0EBD" w:rsidP="007D0EBD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8</w:t>
      </w:r>
      <w:r>
        <w:rPr>
          <w:rStyle w:val="Strong"/>
          <w:rFonts w:ascii="Consolas" w:hAnsi="Consolas" w:cs="Consolas"/>
          <w:color w:val="282828"/>
          <w:sz w:val="24"/>
        </w:rPr>
        <w:t xml:space="preserve"> </w:t>
      </w:r>
      <w:proofErr w:type="spellStart"/>
      <w:r>
        <w:rPr>
          <w:rStyle w:val="Strong"/>
          <w:rFonts w:ascii="Consolas" w:hAnsi="Consolas" w:cs="Consolas"/>
          <w:color w:val="282828"/>
          <w:sz w:val="24"/>
        </w:rPr>
        <w:t>SetUp</w:t>
      </w:r>
      <w:proofErr w:type="spellEnd"/>
      <w:r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same project</w:t>
      </w:r>
    </w:p>
    <w:p w14:paraId="24F5BC5B" w14:textId="0C585FB8" w:rsidR="00381AF6" w:rsidRDefault="007D0EBD" w:rsidP="007D0EBD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164DCB">
        <w:rPr>
          <w:rFonts w:ascii="Arial" w:hAnsi="Arial" w:cs="Arial"/>
          <w:color w:val="14171A"/>
        </w:rPr>
        <w:t>Now</w:t>
      </w:r>
      <w:r>
        <w:rPr>
          <w:rFonts w:ascii="Arial" w:hAnsi="Arial" w:cs="Arial"/>
          <w:color w:val="14171A"/>
        </w:rPr>
        <w:t xml:space="preserve"> you can change the pages on the Swift app. As requirement, create the same project using Objective C.</w:t>
      </w:r>
    </w:p>
    <w:p w14:paraId="142A114D" w14:textId="77777777" w:rsidR="00381AF6" w:rsidRPr="00AC2C94" w:rsidRDefault="00381AF6" w:rsidP="00381AF6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</w:p>
    <w:p w14:paraId="678ADEA4" w14:textId="77777777" w:rsidR="00381AF6" w:rsidRPr="00C04D74" w:rsidRDefault="00381AF6" w:rsidP="00381AF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  <w:sz w:val="22"/>
          <w:szCs w:val="22"/>
        </w:rPr>
      </w:pPr>
    </w:p>
    <w:sectPr w:rsidR="00381AF6" w:rsidRPr="00C04D74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1FC30" w14:textId="77777777" w:rsidR="00EA6BDC" w:rsidRDefault="00EA6BDC">
      <w:r>
        <w:separator/>
      </w:r>
    </w:p>
    <w:p w14:paraId="78F4A296" w14:textId="77777777" w:rsidR="00EA6BDC" w:rsidRDefault="00EA6BDC"/>
  </w:endnote>
  <w:endnote w:type="continuationSeparator" w:id="0">
    <w:p w14:paraId="2E103430" w14:textId="77777777" w:rsidR="00EA6BDC" w:rsidRDefault="00EA6BDC">
      <w:r>
        <w:continuationSeparator/>
      </w:r>
    </w:p>
    <w:p w14:paraId="3EAED67A" w14:textId="77777777" w:rsidR="00EA6BDC" w:rsidRDefault="00EA6B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C3EA3" w14:textId="77777777" w:rsidR="0056089E" w:rsidRDefault="0056089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F557D" w14:textId="77777777" w:rsidR="00EA6BDC" w:rsidRDefault="00EA6BDC">
      <w:r>
        <w:separator/>
      </w:r>
    </w:p>
    <w:p w14:paraId="433F562E" w14:textId="77777777" w:rsidR="00EA6BDC" w:rsidRDefault="00EA6BDC"/>
  </w:footnote>
  <w:footnote w:type="continuationSeparator" w:id="0">
    <w:p w14:paraId="18FC9BEC" w14:textId="77777777" w:rsidR="00EA6BDC" w:rsidRDefault="00EA6BDC">
      <w:r>
        <w:continuationSeparator/>
      </w:r>
    </w:p>
    <w:p w14:paraId="2DF67424" w14:textId="77777777" w:rsidR="00EA6BDC" w:rsidRDefault="00EA6B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0147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26088F"/>
    <w:multiLevelType w:val="multilevel"/>
    <w:tmpl w:val="EFA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760DB"/>
    <w:multiLevelType w:val="multilevel"/>
    <w:tmpl w:val="1342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94CCA"/>
    <w:multiLevelType w:val="multilevel"/>
    <w:tmpl w:val="590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9204C"/>
    <w:multiLevelType w:val="multilevel"/>
    <w:tmpl w:val="84E0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46762"/>
    <w:multiLevelType w:val="multilevel"/>
    <w:tmpl w:val="B2F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02CE3"/>
    <w:multiLevelType w:val="multilevel"/>
    <w:tmpl w:val="738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70AED"/>
    <w:multiLevelType w:val="multilevel"/>
    <w:tmpl w:val="B3A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87CCB"/>
    <w:multiLevelType w:val="hybridMultilevel"/>
    <w:tmpl w:val="838A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C457E8B"/>
    <w:multiLevelType w:val="multilevel"/>
    <w:tmpl w:val="F98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DA4FCD"/>
    <w:multiLevelType w:val="hybridMultilevel"/>
    <w:tmpl w:val="49B4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038D2"/>
    <w:multiLevelType w:val="multilevel"/>
    <w:tmpl w:val="1A7E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64383"/>
    <w:multiLevelType w:val="multilevel"/>
    <w:tmpl w:val="6AA8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8"/>
  </w:num>
  <w:num w:numId="6">
    <w:abstractNumId w:val="11"/>
  </w:num>
  <w:num w:numId="7">
    <w:abstractNumId w:val="3"/>
  </w:num>
  <w:num w:numId="8">
    <w:abstractNumId w:val="7"/>
  </w:num>
  <w:num w:numId="9">
    <w:abstractNumId w:val="9"/>
  </w:num>
  <w:num w:numId="10">
    <w:abstractNumId w:val="10"/>
  </w:num>
  <w:num w:numId="11">
    <w:abstractNumId w:val="3"/>
  </w:num>
  <w:num w:numId="12">
    <w:abstractNumId w:val="2"/>
  </w:num>
  <w:num w:numId="13">
    <w:abstractNumId w:val="12"/>
  </w:num>
  <w:num w:numId="14">
    <w:abstractNumId w:val="4"/>
  </w:num>
  <w:num w:numId="15">
    <w:abstractNumId w:val="14"/>
  </w:num>
  <w:num w:numId="16">
    <w:abstractNumId w:val="5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D9"/>
    <w:rsid w:val="000356CC"/>
    <w:rsid w:val="00043282"/>
    <w:rsid w:val="00046324"/>
    <w:rsid w:val="000764FF"/>
    <w:rsid w:val="000A2C92"/>
    <w:rsid w:val="000B5594"/>
    <w:rsid w:val="00151235"/>
    <w:rsid w:val="00164DCB"/>
    <w:rsid w:val="00181EDF"/>
    <w:rsid w:val="00224269"/>
    <w:rsid w:val="00241C36"/>
    <w:rsid w:val="00256526"/>
    <w:rsid w:val="00285622"/>
    <w:rsid w:val="002E0153"/>
    <w:rsid w:val="002E1D61"/>
    <w:rsid w:val="002F010F"/>
    <w:rsid w:val="00300A18"/>
    <w:rsid w:val="00313F4C"/>
    <w:rsid w:val="003169D9"/>
    <w:rsid w:val="003319CE"/>
    <w:rsid w:val="00335352"/>
    <w:rsid w:val="00381AF6"/>
    <w:rsid w:val="003B66B6"/>
    <w:rsid w:val="003C61FA"/>
    <w:rsid w:val="003F247D"/>
    <w:rsid w:val="004577A6"/>
    <w:rsid w:val="00465576"/>
    <w:rsid w:val="00486673"/>
    <w:rsid w:val="004B1A6D"/>
    <w:rsid w:val="004B7758"/>
    <w:rsid w:val="00535700"/>
    <w:rsid w:val="005465E9"/>
    <w:rsid w:val="005563BE"/>
    <w:rsid w:val="0056089E"/>
    <w:rsid w:val="005F33D7"/>
    <w:rsid w:val="005F3401"/>
    <w:rsid w:val="00681A0F"/>
    <w:rsid w:val="00707B29"/>
    <w:rsid w:val="00720F16"/>
    <w:rsid w:val="00755ADF"/>
    <w:rsid w:val="00781FC5"/>
    <w:rsid w:val="007D0EBD"/>
    <w:rsid w:val="007E3621"/>
    <w:rsid w:val="007F52D8"/>
    <w:rsid w:val="0080540D"/>
    <w:rsid w:val="0081405B"/>
    <w:rsid w:val="008329C8"/>
    <w:rsid w:val="00853778"/>
    <w:rsid w:val="008666A6"/>
    <w:rsid w:val="009213DD"/>
    <w:rsid w:val="009B6145"/>
    <w:rsid w:val="009D3EB4"/>
    <w:rsid w:val="009E1926"/>
    <w:rsid w:val="00A12A0C"/>
    <w:rsid w:val="00A33EEA"/>
    <w:rsid w:val="00A41B0B"/>
    <w:rsid w:val="00A45937"/>
    <w:rsid w:val="00A63B74"/>
    <w:rsid w:val="00AC2C94"/>
    <w:rsid w:val="00B17749"/>
    <w:rsid w:val="00B30DA4"/>
    <w:rsid w:val="00BB7ABB"/>
    <w:rsid w:val="00BC418D"/>
    <w:rsid w:val="00C04D74"/>
    <w:rsid w:val="00C224E5"/>
    <w:rsid w:val="00C44534"/>
    <w:rsid w:val="00C83601"/>
    <w:rsid w:val="00D33FFE"/>
    <w:rsid w:val="00D35A55"/>
    <w:rsid w:val="00D45EE6"/>
    <w:rsid w:val="00D90989"/>
    <w:rsid w:val="00DF2751"/>
    <w:rsid w:val="00E3527B"/>
    <w:rsid w:val="00E55ADB"/>
    <w:rsid w:val="00E5678A"/>
    <w:rsid w:val="00E90968"/>
    <w:rsid w:val="00EA6BDC"/>
    <w:rsid w:val="00EA72B9"/>
    <w:rsid w:val="00ED09D7"/>
    <w:rsid w:val="00F40BEF"/>
    <w:rsid w:val="00F66ADF"/>
    <w:rsid w:val="00F8333D"/>
    <w:rsid w:val="00FE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01EFF"/>
  <w15:chartTrackingRefBased/>
  <w15:docId w15:val="{AC8EA0A0-2F87-754A-ABB9-2E81C334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89E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69D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169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9D9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3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621"/>
    <w:rPr>
      <w:color w:val="214C5E" w:themeColor="followedHyperlink"/>
      <w:u w:val="single"/>
    </w:rPr>
  </w:style>
  <w:style w:type="character" w:customStyle="1" w:styleId="pun">
    <w:name w:val="pun"/>
    <w:basedOn w:val="DefaultParagraphFont"/>
    <w:rsid w:val="009E1926"/>
  </w:style>
  <w:style w:type="character" w:customStyle="1" w:styleId="pln">
    <w:name w:val="pln"/>
    <w:basedOn w:val="DefaultParagraphFont"/>
    <w:rsid w:val="009E1926"/>
  </w:style>
  <w:style w:type="character" w:customStyle="1" w:styleId="typ">
    <w:name w:val="typ"/>
    <w:basedOn w:val="DefaultParagraphFont"/>
    <w:rsid w:val="009E1926"/>
  </w:style>
  <w:style w:type="character" w:customStyle="1" w:styleId="hljs-meta">
    <w:name w:val="hljs-meta"/>
    <w:basedOn w:val="DefaultParagraphFont"/>
    <w:rsid w:val="00A63B74"/>
  </w:style>
  <w:style w:type="character" w:customStyle="1" w:styleId="hljs-function">
    <w:name w:val="hljs-function"/>
    <w:basedOn w:val="DefaultParagraphFont"/>
    <w:rsid w:val="00A63B74"/>
  </w:style>
  <w:style w:type="character" w:customStyle="1" w:styleId="hljs-keyword">
    <w:name w:val="hljs-keyword"/>
    <w:basedOn w:val="DefaultParagraphFont"/>
    <w:rsid w:val="00A63B74"/>
  </w:style>
  <w:style w:type="character" w:customStyle="1" w:styleId="hljs-title">
    <w:name w:val="hljs-title"/>
    <w:basedOn w:val="DefaultParagraphFont"/>
    <w:rsid w:val="00A63B74"/>
  </w:style>
  <w:style w:type="character" w:customStyle="1" w:styleId="hljs-params">
    <w:name w:val="hljs-params"/>
    <w:basedOn w:val="DefaultParagraphFont"/>
    <w:rsid w:val="00A63B74"/>
  </w:style>
  <w:style w:type="character" w:customStyle="1" w:styleId="hljs-type">
    <w:name w:val="hljs-type"/>
    <w:basedOn w:val="DefaultParagraphFont"/>
    <w:rsid w:val="00A63B74"/>
  </w:style>
  <w:style w:type="character" w:customStyle="1" w:styleId="hljs-string">
    <w:name w:val="hljs-string"/>
    <w:basedOn w:val="DefaultParagraphFont"/>
    <w:rsid w:val="00A63B74"/>
  </w:style>
  <w:style w:type="character" w:customStyle="1" w:styleId="hljs-literal">
    <w:name w:val="hljs-literal"/>
    <w:basedOn w:val="DefaultParagraphFont"/>
    <w:rsid w:val="00A63B74"/>
  </w:style>
  <w:style w:type="character" w:customStyle="1" w:styleId="kwd">
    <w:name w:val="kwd"/>
    <w:basedOn w:val="DefaultParagraphFont"/>
    <w:rsid w:val="00D33FFE"/>
  </w:style>
  <w:style w:type="character" w:customStyle="1" w:styleId="str">
    <w:name w:val="str"/>
    <w:basedOn w:val="DefaultParagraphFont"/>
    <w:rsid w:val="00D33FFE"/>
  </w:style>
  <w:style w:type="character" w:customStyle="1" w:styleId="com">
    <w:name w:val="com"/>
    <w:basedOn w:val="DefaultParagraphFont"/>
    <w:rsid w:val="00D33FFE"/>
  </w:style>
  <w:style w:type="character" w:customStyle="1" w:styleId="lit">
    <w:name w:val="lit"/>
    <w:basedOn w:val="DefaultParagraphFont"/>
    <w:rsid w:val="00D33FFE"/>
  </w:style>
  <w:style w:type="character" w:customStyle="1" w:styleId="token">
    <w:name w:val="token"/>
    <w:basedOn w:val="DefaultParagraphFont"/>
    <w:rsid w:val="00D33FFE"/>
  </w:style>
  <w:style w:type="character" w:customStyle="1" w:styleId="apple-converted-space">
    <w:name w:val="apple-converted-space"/>
    <w:basedOn w:val="DefaultParagraphFont"/>
    <w:rsid w:val="00300A18"/>
  </w:style>
  <w:style w:type="character" w:customStyle="1" w:styleId="cm-def">
    <w:name w:val="cm-def"/>
    <w:basedOn w:val="DefaultParagraphFont"/>
    <w:rsid w:val="00181EDF"/>
  </w:style>
  <w:style w:type="character" w:customStyle="1" w:styleId="cm-tag">
    <w:name w:val="cm-tag"/>
    <w:basedOn w:val="DefaultParagraphFont"/>
    <w:rsid w:val="00181EDF"/>
  </w:style>
  <w:style w:type="character" w:customStyle="1" w:styleId="cm-property">
    <w:name w:val="cm-property"/>
    <w:basedOn w:val="DefaultParagraphFont"/>
    <w:rsid w:val="00181EDF"/>
  </w:style>
  <w:style w:type="character" w:customStyle="1" w:styleId="cm-error">
    <w:name w:val="cm-error"/>
    <w:basedOn w:val="DefaultParagraphFont"/>
    <w:rsid w:val="00181EDF"/>
  </w:style>
  <w:style w:type="character" w:customStyle="1" w:styleId="cm-number">
    <w:name w:val="cm-number"/>
    <w:basedOn w:val="DefaultParagraphFont"/>
    <w:rsid w:val="00181EDF"/>
  </w:style>
  <w:style w:type="character" w:customStyle="1" w:styleId="cm-variable-3">
    <w:name w:val="cm-variable-3"/>
    <w:basedOn w:val="DefaultParagraphFont"/>
    <w:rsid w:val="00181EDF"/>
  </w:style>
  <w:style w:type="character" w:customStyle="1" w:styleId="cm-string">
    <w:name w:val="cm-string"/>
    <w:basedOn w:val="DefaultParagraphFont"/>
    <w:rsid w:val="00181EDF"/>
  </w:style>
  <w:style w:type="character" w:customStyle="1" w:styleId="cm-atom">
    <w:name w:val="cm-atom"/>
    <w:basedOn w:val="DefaultParagraphFont"/>
    <w:rsid w:val="00181EDF"/>
  </w:style>
  <w:style w:type="paragraph" w:styleId="ListParagraph">
    <w:name w:val="List Paragraph"/>
    <w:basedOn w:val="Normal"/>
    <w:uiPriority w:val="34"/>
    <w:unhideWhenUsed/>
    <w:qFormat/>
    <w:rsid w:val="00720F16"/>
    <w:pPr>
      <w:ind w:left="720"/>
      <w:contextualSpacing/>
    </w:pPr>
  </w:style>
  <w:style w:type="character" w:customStyle="1" w:styleId="square">
    <w:name w:val="square"/>
    <w:basedOn w:val="DefaultParagraphFont"/>
    <w:rsid w:val="00164DCB"/>
  </w:style>
  <w:style w:type="character" w:customStyle="1" w:styleId="shusertype">
    <w:name w:val="sh_usertype"/>
    <w:basedOn w:val="DefaultParagraphFont"/>
    <w:rsid w:val="00164DCB"/>
  </w:style>
  <w:style w:type="character" w:customStyle="1" w:styleId="shnormal">
    <w:name w:val="sh_normal"/>
    <w:basedOn w:val="DefaultParagraphFont"/>
    <w:rsid w:val="00164DCB"/>
  </w:style>
  <w:style w:type="character" w:customStyle="1" w:styleId="shfunction">
    <w:name w:val="sh_function"/>
    <w:basedOn w:val="DefaultParagraphFont"/>
    <w:rsid w:val="00164DCB"/>
  </w:style>
  <w:style w:type="character" w:customStyle="1" w:styleId="shsymbol">
    <w:name w:val="sh_symbol"/>
    <w:basedOn w:val="DefaultParagraphFont"/>
    <w:rsid w:val="00164DCB"/>
  </w:style>
  <w:style w:type="character" w:customStyle="1" w:styleId="shcbracket">
    <w:name w:val="sh_cbracket"/>
    <w:basedOn w:val="DefaultParagraphFont"/>
    <w:rsid w:val="00164DCB"/>
  </w:style>
  <w:style w:type="character" w:customStyle="1" w:styleId="shkeyword">
    <w:name w:val="sh_keyword"/>
    <w:basedOn w:val="DefaultParagraphFont"/>
    <w:rsid w:val="00164DCB"/>
  </w:style>
  <w:style w:type="character" w:customStyle="1" w:styleId="shstring">
    <w:name w:val="sh_string"/>
    <w:basedOn w:val="DefaultParagraphFont"/>
    <w:rsid w:val="0056089E"/>
  </w:style>
  <w:style w:type="character" w:customStyle="1" w:styleId="shnumber">
    <w:name w:val="sh_number"/>
    <w:basedOn w:val="DefaultParagraphFont"/>
    <w:rsid w:val="0056089E"/>
  </w:style>
  <w:style w:type="character" w:customStyle="1" w:styleId="shcomment">
    <w:name w:val="sh_comment"/>
    <w:basedOn w:val="DefaultParagraphFont"/>
    <w:rsid w:val="0056089E"/>
  </w:style>
  <w:style w:type="character" w:customStyle="1" w:styleId="shspecialchar">
    <w:name w:val="sh_specialchar"/>
    <w:basedOn w:val="DefaultParagraphFont"/>
    <w:rsid w:val="00560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3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</w:divsChild>
    </w:div>
    <w:div w:id="31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3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6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ue/Library/Containers/com.microsoft.Word/Data/Library/Application%20Support/Microsoft/Office/16.0/DTS/en-US%7b2452F8D4-DCF1-C446-A251-5BE13A373251%7d/%7b8F5F9866-78F1-724B-8936-19476FB8AB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435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Josue Arambula</cp:lastModifiedBy>
  <cp:revision>24</cp:revision>
  <dcterms:created xsi:type="dcterms:W3CDTF">2020-03-23T14:26:00Z</dcterms:created>
  <dcterms:modified xsi:type="dcterms:W3CDTF">2020-03-27T12:43:00Z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